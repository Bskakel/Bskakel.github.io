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36"/>
          <w:szCs w:val="36"/>
        </w:rPr>
        <w:alias w:val="Your Name"/>
        <w:tag w:val=""/>
        <w:id w:val="1246310863"/>
        <w:placeholder>
          <w:docPart w:val="B92462745A834468BF4276DF163459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03BBE" w:rsidRPr="003E0A9A" w:rsidRDefault="00C66A4C">
          <w:pPr>
            <w:pStyle w:val="Title"/>
            <w:rPr>
              <w:b/>
              <w:sz w:val="36"/>
              <w:szCs w:val="36"/>
            </w:rPr>
          </w:pPr>
          <w:r w:rsidRPr="003E0A9A">
            <w:rPr>
              <w:b/>
              <w:sz w:val="36"/>
              <w:szCs w:val="36"/>
            </w:rPr>
            <w:t>Brendin</w:t>
          </w:r>
          <w:r w:rsidR="005642F2" w:rsidRPr="003E0A9A">
            <w:rPr>
              <w:b/>
              <w:sz w:val="36"/>
              <w:szCs w:val="36"/>
            </w:rPr>
            <w:t xml:space="preserve"> Skakel</w:t>
          </w:r>
        </w:p>
      </w:sdtContent>
    </w:sdt>
    <w:p w:rsidR="00E03BBE" w:rsidRDefault="007B07DF" w:rsidP="00EB43F8">
      <w:pPr>
        <w:tabs>
          <w:tab w:val="left" w:pos="7590"/>
        </w:tabs>
      </w:pPr>
      <w:sdt>
        <w:sdtPr>
          <w:alias w:val="Address"/>
          <w:tag w:val=""/>
          <w:id w:val="-593780209"/>
          <w:placeholder>
            <w:docPart w:val="9D0226EE01774ADF8045629C94D348C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66A4C">
            <w:t>4 Lakeview dr. Newburgh, NY 12550</w:t>
          </w:r>
        </w:sdtContent>
      </w:sdt>
      <w:r w:rsidR="00F73C72">
        <w:t> | </w:t>
      </w:r>
      <w:sdt>
        <w:sdtPr>
          <w:alias w:val="Telephone"/>
          <w:tag w:val=""/>
          <w:id w:val="-1416317146"/>
          <w:placeholder>
            <w:docPart w:val="F832B30E095A433DAA1EE3F46BA29B4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66A4C">
            <w:t>845-913-8369</w:t>
          </w:r>
        </w:sdtContent>
      </w:sdt>
      <w:r w:rsidR="00F73C72">
        <w:t> | </w:t>
      </w:r>
      <w:sdt>
        <w:sdtPr>
          <w:alias w:val="Email"/>
          <w:tag w:val=""/>
          <w:id w:val="-391963670"/>
          <w:placeholder>
            <w:docPart w:val="1B412D9D46734B9A84F971DC1E15BD6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66A4C">
            <w:t>bskakel.ptech@gmail.com</w:t>
          </w:r>
        </w:sdtContent>
      </w:sdt>
      <w:r w:rsidR="000C621E">
        <w:t xml:space="preserve"> | </w:t>
      </w:r>
      <w:r w:rsidR="000C621E" w:rsidRPr="000C621E">
        <w:rPr>
          <w:b/>
        </w:rPr>
        <w:t>bskakel.github.io</w:t>
      </w:r>
      <w:r w:rsidR="00EB43F8" w:rsidRPr="000C621E">
        <w:rPr>
          <w:b/>
        </w:rPr>
        <w:tab/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Objective</w:t>
      </w:r>
    </w:p>
    <w:p w:rsidR="003E0A9A" w:rsidRPr="00A15169" w:rsidRDefault="000C621E" w:rsidP="000C621E">
      <w:pPr>
        <w:spacing w:after="0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With my technical and management skills I plan to secure to a summer internship in an IBM technical field.</w:t>
      </w:r>
    </w:p>
    <w:p w:rsidR="000C621E" w:rsidRDefault="000C621E" w:rsidP="00A15169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</w:pP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Education</w:t>
      </w:r>
    </w:p>
    <w:p w:rsidR="00EB43F8" w:rsidRDefault="00EB43F8" w:rsidP="00A15169">
      <w:pPr>
        <w:spacing w:after="0"/>
        <w:ind w:firstLine="720"/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sectPr w:rsidR="00EB43F8" w:rsidSect="009A1622">
          <w:foot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15169" w:rsidRPr="00A15169" w:rsidRDefault="00A15169" w:rsidP="00A15169">
      <w:pPr>
        <w:spacing w:after="0"/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Newburgh Free Academy</w:t>
      </w:r>
      <w:r w:rsidR="00EB43F8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  <w:t xml:space="preserve"> </w:t>
      </w:r>
      <w:r w:rsidR="009A1622"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2014-present</w:t>
      </w:r>
    </w:p>
    <w:p w:rsidR="00EB43F8" w:rsidRDefault="00EB43F8" w:rsidP="00A15169">
      <w:pPr>
        <w:spacing w:after="0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A15169" w:rsidRPr="00A15169" w:rsidRDefault="00EB43F8" w:rsidP="00EB43F8">
      <w:pPr>
        <w:spacing w:after="0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Current Overall GPA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  </w:t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99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Exploring Computer Science </w:t>
      </w:r>
      <w:r w:rsid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A15169" w:rsidRPr="00A15169" w:rsidRDefault="00EB43F8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Tech Innovation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3E0A9A" w:rsidRDefault="00A15169" w:rsidP="00A15169">
      <w:pPr>
        <w:spacing w:after="0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 xml:space="preserve">AP Physics 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A15169" w:rsidRPr="00A15169" w:rsidRDefault="00EB43F8" w:rsidP="00EB43F8">
      <w:pPr>
        <w:spacing w:after="0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Calculus</w:t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EB43F8" w:rsidRDefault="00EB43F8" w:rsidP="00A15169">
      <w:pPr>
        <w:spacing w:after="0"/>
        <w:ind w:firstLine="720"/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</w:pPr>
    </w:p>
    <w:p w:rsidR="00A15169" w:rsidRPr="00A15169" w:rsidRDefault="00A15169" w:rsidP="00A15169">
      <w:pPr>
        <w:spacing w:after="0"/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SUNY Orange</w:t>
      </w:r>
      <w:r w:rsidR="00EB43F8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ab/>
      </w:r>
      <w:r w:rsidR="003E0A9A" w:rsidRPr="003E0A9A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2015-present</w:t>
      </w:r>
    </w:p>
    <w:p w:rsidR="00EB43F8" w:rsidRDefault="00EB43F8" w:rsidP="00A15169">
      <w:pPr>
        <w:spacing w:after="0"/>
        <w:ind w:left="720" w:firstLine="720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</w:p>
    <w:p w:rsidR="00A15169" w:rsidRPr="00A15169" w:rsidRDefault="00EB43F8" w:rsidP="00EB43F8">
      <w:pPr>
        <w:spacing w:after="0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Current Overall GPA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A15169"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4.0</w:t>
      </w:r>
    </w:p>
    <w:p w:rsidR="00A15169" w:rsidRPr="00A15169" w:rsidRDefault="00EB43F8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College Algebra/Trig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 w:rsid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Networking 1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EB43F8" w:rsidRDefault="00EB43F8" w:rsidP="00A15169">
      <w:pPr>
        <w:spacing w:after="0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CIT 112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</w:r>
    </w:p>
    <w:p w:rsidR="00EB43F8" w:rsidRPr="00EB43F8" w:rsidRDefault="00EB43F8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sectPr w:rsidR="00EB43F8" w:rsidRPr="00EB43F8" w:rsidSect="00EB43F8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ab/>
        <w:t>Linux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ab/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Experience</w:t>
      </w:r>
    </w:p>
    <w:p w:rsidR="00A15169" w:rsidRDefault="00A15169" w:rsidP="00A15169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Robotics Club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  <w:r w:rsidR="000C621E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(2014-2016</w:t>
      </w:r>
      <w:r w:rsidR="00262A40" w:rsidRPr="00262A40"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  <w:t>)</w:t>
      </w:r>
    </w:p>
    <w:p w:rsidR="00EB43F8" w:rsidRPr="00A15169" w:rsidRDefault="00EB43F8" w:rsidP="00EB43F8">
      <w:pPr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F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ounding membe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r and president of Excelsior’s R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obotics club.</w:t>
      </w:r>
    </w:p>
    <w:p w:rsidR="00EB43F8" w:rsidRPr="00A15169" w:rsidRDefault="00EB43F8" w:rsidP="00EB43F8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Organized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meetings and headed groups that designed and coded robots.</w:t>
      </w:r>
    </w:p>
    <w:p w:rsidR="00EB43F8" w:rsidRPr="009A1622" w:rsidRDefault="00EB43F8" w:rsidP="00EB43F8">
      <w:pPr>
        <w:pStyle w:val="ListParagraph"/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L</w:t>
      </w:r>
      <w:r w:rsidRPr="009A1622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ed the club through multiple competitions. Proving my drive and ability to deliver I led our team to win against teams with up to 20 years of experience more than us.</w:t>
      </w:r>
    </w:p>
    <w:p w:rsidR="00EB43F8" w:rsidRDefault="00EB43F8" w:rsidP="00EB43F8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rganize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d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multiple community outre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ach events in which 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young students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were inspired 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to realize the opportunities that knowledge of coding could bring. At the same time, we showed that coding is a skill that anyone can learn not just a select few.</w:t>
      </w:r>
    </w:p>
    <w:p w:rsidR="00EB43F8" w:rsidRDefault="00EB43F8" w:rsidP="00EB43F8">
      <w:pPr>
        <w:spacing w:after="0"/>
        <w:ind w:left="108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</w:pPr>
    </w:p>
    <w:p w:rsidR="00EB43F8" w:rsidRPr="00EB43F8" w:rsidRDefault="00EB43F8" w:rsidP="00EB43F8">
      <w:pPr>
        <w:pStyle w:val="ListParagraph"/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Newburgh Library Maker Fair</w:t>
      </w:r>
      <w:r w:rsidRP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</w:p>
    <w:p w:rsidR="00EB43F8" w:rsidRPr="00EB43F8" w:rsidRDefault="00EB43F8" w:rsidP="00EB43F8">
      <w:pPr>
        <w:pStyle w:val="ListParagraph"/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Members of the Robotics club went to the Newburgh Library to teach and inspire kids about coding Arduinos and Android controlled robots. </w:t>
      </w:r>
    </w:p>
    <w:p w:rsidR="00EB43F8" w:rsidRDefault="00EB43F8" w:rsidP="00EB43F8">
      <w:pPr>
        <w:pStyle w:val="ListParagraph"/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 worked one on one with children as young as five to help them create circuits on the Arduino</w:t>
      </w:r>
    </w:p>
    <w:p w:rsidR="00EB43F8" w:rsidRPr="00EB43F8" w:rsidRDefault="00EB43F8" w:rsidP="00EB43F8">
      <w:pPr>
        <w:pStyle w:val="ListParagraph"/>
        <w:spacing w:after="0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.</w:t>
      </w:r>
    </w:p>
    <w:p w:rsidR="00EB43F8" w:rsidRPr="00EB43F8" w:rsidRDefault="00EB43F8" w:rsidP="00EB43F8">
      <w:pPr>
        <w:pStyle w:val="ListParagraph"/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EB43F8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Barnes and Noble Maker Fair</w:t>
      </w:r>
      <w:r w:rsidRP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</w:p>
    <w:p w:rsidR="00EB43F8" w:rsidRPr="00EB43F8" w:rsidRDefault="00EB43F8" w:rsidP="00EB43F8">
      <w:pPr>
        <w:pStyle w:val="ListParagraph"/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EB43F8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Members of the Robotics club went to the Barnes and Noble to teach and inspire kids about Lego Mindstorms and Java Robotics.</w:t>
      </w:r>
    </w:p>
    <w:p w:rsidR="00EB43F8" w:rsidRDefault="00EB43F8" w:rsidP="00EB43F8">
      <w:pPr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I helped groups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of kids build and explore different possibilities with L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egos.</w:t>
      </w:r>
    </w:p>
    <w:p w:rsidR="00EB43F8" w:rsidRPr="00A15169" w:rsidRDefault="00EB43F8" w:rsidP="00EB43F8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u w:val="single"/>
          <w:lang w:eastAsia="en-US"/>
        </w:rPr>
        <w:t>Modern Day Slavery Awareness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- </w:t>
      </w:r>
    </w:p>
    <w:p w:rsidR="00EB43F8" w:rsidRPr="00A15169" w:rsidRDefault="00EB43F8" w:rsidP="00EB43F8">
      <w:pPr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I helped plan and fundraise trips to nearby middle schools where we raised awareness about modern day slavery. </w:t>
      </w:r>
    </w:p>
    <w:p w:rsidR="00EB43F8" w:rsidRPr="00A15169" w:rsidRDefault="00EB43F8" w:rsidP="00EB43F8">
      <w:pPr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At the events I served as a facilitator that both cycled everyone through the various displays and answered any questions the students had.</w:t>
      </w:r>
    </w:p>
    <w:p w:rsidR="00A15169" w:rsidRPr="00EB43F8" w:rsidRDefault="00EB43F8" w:rsidP="00EB43F8">
      <w:pPr>
        <w:numPr>
          <w:ilvl w:val="1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At our in school event I helped to both create the displays and set up the event. I took the initiative to learn about each display so I could speak to all of them.</w:t>
      </w:r>
    </w:p>
    <w:p w:rsidR="00A15169" w:rsidRPr="00A15169" w:rsidRDefault="00A15169" w:rsidP="00A15169">
      <w:pPr>
        <w:spacing w:after="0"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</w:p>
    <w:p w:rsidR="00A15169" w:rsidRPr="00A15169" w:rsidRDefault="00B44004" w:rsidP="00A15169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 xml:space="preserve">Computer </w:t>
      </w:r>
      <w:r w:rsidR="00A15169" w:rsidRPr="00A1516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US"/>
        </w:rPr>
        <w:t>Skills and Awards</w:t>
      </w:r>
    </w:p>
    <w:p w:rsidR="00A15169" w:rsidRPr="003E0A9A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Temple Hill Valedictorian (6/14)</w:t>
      </w:r>
    </w:p>
    <w:p w:rsidR="00A15169" w:rsidRPr="003E0A9A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National Science Honor Society Member (5/16</w:t>
      </w:r>
      <w:r w:rsidR="003176C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- present</w:t>
      </w: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)</w:t>
      </w:r>
    </w:p>
    <w:p w:rsidR="00A15169" w:rsidRPr="003E0A9A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Highest Achieving student in AP Physics (5/16)</w:t>
      </w:r>
    </w:p>
    <w:p w:rsidR="00A15169" w:rsidRPr="00971CE7" w:rsidRDefault="00A15169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E0A9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Proficient in HTML, Google Docs, Microsoft Office, Lego Mindstorms, Computer Hardware and Arduinos.</w:t>
      </w:r>
    </w:p>
    <w:p w:rsidR="00971CE7" w:rsidRPr="003E0A9A" w:rsidRDefault="00971CE7" w:rsidP="003E0A9A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Experience a</w:t>
      </w:r>
      <w:r w:rsidRPr="00971CE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ssisting</w:t>
      </w:r>
      <w:bookmarkStart w:id="0" w:name="_GoBack"/>
      <w:bookmarkEnd w:id="0"/>
      <w:r w:rsidRPr="00971CE7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younger students with disabilities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including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Asperger</w:t>
      </w:r>
      <w:r w:rsidRPr="00A151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, ADHD, and dyslexia</w:t>
      </w:r>
    </w:p>
    <w:sectPr w:rsidR="00971CE7" w:rsidRPr="003E0A9A" w:rsidSect="00EB43F8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7DF" w:rsidRDefault="007B07DF">
      <w:r>
        <w:separator/>
      </w:r>
    </w:p>
    <w:p w:rsidR="007B07DF" w:rsidRDefault="007B07DF"/>
  </w:endnote>
  <w:endnote w:type="continuationSeparator" w:id="0">
    <w:p w:rsidR="007B07DF" w:rsidRDefault="007B07DF">
      <w:r>
        <w:continuationSeparator/>
      </w:r>
    </w:p>
    <w:p w:rsidR="007B07DF" w:rsidRDefault="007B0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004" w:rsidRDefault="00B4400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7DF" w:rsidRDefault="007B07DF">
      <w:r>
        <w:separator/>
      </w:r>
    </w:p>
    <w:p w:rsidR="007B07DF" w:rsidRDefault="007B07DF"/>
  </w:footnote>
  <w:footnote w:type="continuationSeparator" w:id="0">
    <w:p w:rsidR="007B07DF" w:rsidRDefault="007B07DF">
      <w:r>
        <w:continuationSeparator/>
      </w:r>
    </w:p>
    <w:p w:rsidR="007B07DF" w:rsidRDefault="007B07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5FA6CE8"/>
    <w:multiLevelType w:val="multilevel"/>
    <w:tmpl w:val="747E775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645D"/>
    <w:multiLevelType w:val="hybridMultilevel"/>
    <w:tmpl w:val="1AEAE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2D3463"/>
    <w:multiLevelType w:val="multilevel"/>
    <w:tmpl w:val="06261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92571"/>
    <w:multiLevelType w:val="multilevel"/>
    <w:tmpl w:val="747E775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F2B3E"/>
    <w:multiLevelType w:val="multilevel"/>
    <w:tmpl w:val="AFBA1B2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155F"/>
    <w:multiLevelType w:val="multilevel"/>
    <w:tmpl w:val="7DC6870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044D3"/>
    <w:multiLevelType w:val="hybridMultilevel"/>
    <w:tmpl w:val="1FC4ED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4C"/>
    <w:rsid w:val="000477C2"/>
    <w:rsid w:val="00084CBC"/>
    <w:rsid w:val="000C621E"/>
    <w:rsid w:val="00181E84"/>
    <w:rsid w:val="001E1B4E"/>
    <w:rsid w:val="00214C36"/>
    <w:rsid w:val="00262A40"/>
    <w:rsid w:val="003176C7"/>
    <w:rsid w:val="003E0A9A"/>
    <w:rsid w:val="00440596"/>
    <w:rsid w:val="00461A18"/>
    <w:rsid w:val="0050361F"/>
    <w:rsid w:val="005642F2"/>
    <w:rsid w:val="007B07DF"/>
    <w:rsid w:val="00971CE7"/>
    <w:rsid w:val="00986B87"/>
    <w:rsid w:val="009A1622"/>
    <w:rsid w:val="009B6E37"/>
    <w:rsid w:val="00A15169"/>
    <w:rsid w:val="00AA6A66"/>
    <w:rsid w:val="00B44004"/>
    <w:rsid w:val="00B87489"/>
    <w:rsid w:val="00B91CD4"/>
    <w:rsid w:val="00B92553"/>
    <w:rsid w:val="00BE3E98"/>
    <w:rsid w:val="00C66A4C"/>
    <w:rsid w:val="00E03BBE"/>
    <w:rsid w:val="00EA02A7"/>
    <w:rsid w:val="00EB43F8"/>
    <w:rsid w:val="00EF6C47"/>
    <w:rsid w:val="00F50989"/>
    <w:rsid w:val="00F73C72"/>
    <w:rsid w:val="00F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9E84"/>
  <w15:chartTrackingRefBased/>
  <w15:docId w15:val="{644FFB60-6483-46AF-B20E-C0F350B7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NormalWeb">
    <w:name w:val="Normal (Web)"/>
    <w:basedOn w:val="Normal"/>
    <w:uiPriority w:val="99"/>
    <w:semiHidden/>
    <w:unhideWhenUsed/>
    <w:rsid w:val="00A1516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A15169"/>
  </w:style>
  <w:style w:type="paragraph" w:styleId="ListParagraph">
    <w:name w:val="List Paragraph"/>
    <w:basedOn w:val="Normal"/>
    <w:uiPriority w:val="34"/>
    <w:unhideWhenUsed/>
    <w:qFormat/>
    <w:rsid w:val="009A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04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04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3271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2462745A834468BF4276DF1634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30D41-7F9B-4E6A-BB6F-E068FE8392FD}"/>
      </w:docPartPr>
      <w:docPartBody>
        <w:p w:rsidR="00FF2852" w:rsidRDefault="004542A7">
          <w:pPr>
            <w:pStyle w:val="B92462745A834468BF4276DF163459C1"/>
          </w:pPr>
          <w:r>
            <w:t>[Your Name]</w:t>
          </w:r>
        </w:p>
      </w:docPartBody>
    </w:docPart>
    <w:docPart>
      <w:docPartPr>
        <w:name w:val="9D0226EE01774ADF8045629C94D3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7FFAA-5712-4CF7-9656-DC1E0306D49B}"/>
      </w:docPartPr>
      <w:docPartBody>
        <w:p w:rsidR="00FF2852" w:rsidRDefault="004542A7">
          <w:pPr>
            <w:pStyle w:val="9D0226EE01774ADF8045629C94D348C3"/>
          </w:pPr>
          <w:r>
            <w:t>[Address, City, ST  ZIP Code]</w:t>
          </w:r>
        </w:p>
      </w:docPartBody>
    </w:docPart>
    <w:docPart>
      <w:docPartPr>
        <w:name w:val="F832B30E095A433DAA1EE3F46BA29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E8CD-9DC2-447A-AD9E-28CF0E76B41F}"/>
      </w:docPartPr>
      <w:docPartBody>
        <w:p w:rsidR="00FF2852" w:rsidRDefault="004542A7">
          <w:pPr>
            <w:pStyle w:val="F832B30E095A433DAA1EE3F46BA29B43"/>
          </w:pPr>
          <w:r>
            <w:t>[Telephone]</w:t>
          </w:r>
        </w:p>
      </w:docPartBody>
    </w:docPart>
    <w:docPart>
      <w:docPartPr>
        <w:name w:val="1B412D9D46734B9A84F971DC1E15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AB064-380C-43F0-8486-28F923B7A43A}"/>
      </w:docPartPr>
      <w:docPartBody>
        <w:p w:rsidR="00FF2852" w:rsidRDefault="004542A7">
          <w:pPr>
            <w:pStyle w:val="1B412D9D46734B9A84F971DC1E15BD65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A7"/>
    <w:rsid w:val="000F2C7D"/>
    <w:rsid w:val="004542A7"/>
    <w:rsid w:val="00565326"/>
    <w:rsid w:val="00632A8B"/>
    <w:rsid w:val="00751085"/>
    <w:rsid w:val="007701DD"/>
    <w:rsid w:val="00822D9B"/>
    <w:rsid w:val="00A30320"/>
    <w:rsid w:val="00E51DEF"/>
    <w:rsid w:val="00E70404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2462745A834468BF4276DF163459C1">
    <w:name w:val="B92462745A834468BF4276DF163459C1"/>
  </w:style>
  <w:style w:type="paragraph" w:customStyle="1" w:styleId="9D0226EE01774ADF8045629C94D348C3">
    <w:name w:val="9D0226EE01774ADF8045629C94D348C3"/>
  </w:style>
  <w:style w:type="paragraph" w:customStyle="1" w:styleId="F832B30E095A433DAA1EE3F46BA29B43">
    <w:name w:val="F832B30E095A433DAA1EE3F46BA29B43"/>
  </w:style>
  <w:style w:type="paragraph" w:customStyle="1" w:styleId="1B412D9D46734B9A84F971DC1E15BD65">
    <w:name w:val="1B412D9D46734B9A84F971DC1E15BD65"/>
  </w:style>
  <w:style w:type="paragraph" w:customStyle="1" w:styleId="36A19FC7F1114A17AB6F2B400899AADC">
    <w:name w:val="36A19FC7F1114A17AB6F2B400899AADC"/>
  </w:style>
  <w:style w:type="paragraph" w:customStyle="1" w:styleId="A7F6BA4C5884428C8B0A256A2F0DA0CD">
    <w:name w:val="A7F6BA4C5884428C8B0A256A2F0DA0CD"/>
  </w:style>
  <w:style w:type="paragraph" w:customStyle="1" w:styleId="26EF9103CD75409584872A0CF4A43554">
    <w:name w:val="26EF9103CD75409584872A0CF4A43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 Lakeview dr. Newburgh, NY 12550</CompanyAddress>
  <CompanyPhone>845-913-8369</CompanyPhone>
  <CompanyFax/>
  <CompanyEmail>bskakel.ptech@gmail.com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C13E2-4775-4294-BDB8-46890CF7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</Template>
  <TotalTime>5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Brendin Skakel</dc:creator>
  <cp:keywords/>
  <cp:lastModifiedBy>Brendin Skakel</cp:lastModifiedBy>
  <cp:revision>2</cp:revision>
  <cp:lastPrinted>2016-07-24T22:14:00Z</cp:lastPrinted>
  <dcterms:created xsi:type="dcterms:W3CDTF">2017-03-20T23:18:00Z</dcterms:created>
  <dcterms:modified xsi:type="dcterms:W3CDTF">2017-03-20T23:18:00Z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  <property fmtid="{D5CDD505-2E9C-101B-9397-08002B2CF9AE}" pid="3" name="_DocHome">
    <vt:i4>-1514656576</vt:i4>
  </property>
</Properties>
</file>