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36"/>
          <w:szCs w:val="36"/>
        </w:rPr>
        <w:alias w:val="Your Name"/>
        <w:tag w:val=""/>
        <w:id w:val="1246310863"/>
        <w:placeholder>
          <w:docPart w:val="B92462745A834468BF4276DF163459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03BBE" w:rsidRPr="003E0A9A" w:rsidRDefault="00C66A4C">
          <w:pPr>
            <w:pStyle w:val="Title"/>
            <w:rPr>
              <w:b/>
              <w:sz w:val="36"/>
              <w:szCs w:val="36"/>
            </w:rPr>
          </w:pPr>
          <w:r w:rsidRPr="003E0A9A">
            <w:rPr>
              <w:b/>
              <w:sz w:val="36"/>
              <w:szCs w:val="36"/>
            </w:rPr>
            <w:t>Brendin</w:t>
          </w:r>
          <w:r w:rsidR="005642F2" w:rsidRPr="003E0A9A">
            <w:rPr>
              <w:b/>
              <w:sz w:val="36"/>
              <w:szCs w:val="36"/>
            </w:rPr>
            <w:t xml:space="preserve"> Skakel</w:t>
          </w:r>
        </w:p>
      </w:sdtContent>
    </w:sdt>
    <w:p w:rsidR="00E03BBE" w:rsidRDefault="00F50989" w:rsidP="00A15169">
      <w:sdt>
        <w:sdtPr>
          <w:alias w:val="Address"/>
          <w:tag w:val=""/>
          <w:id w:val="-593780209"/>
          <w:placeholder>
            <w:docPart w:val="9D0226EE01774ADF8045629C94D348C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66A4C">
            <w:t>4 Lakeview dr. Newburgh, NY 12550</w:t>
          </w:r>
        </w:sdtContent>
      </w:sdt>
      <w:r w:rsidR="00F73C72">
        <w:t> | </w:t>
      </w:r>
      <w:sdt>
        <w:sdtPr>
          <w:alias w:val="Telephone"/>
          <w:tag w:val=""/>
          <w:id w:val="-1416317146"/>
          <w:placeholder>
            <w:docPart w:val="F832B30E095A433DAA1EE3F46BA29B4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66A4C">
            <w:t>845-913-8369</w:t>
          </w:r>
        </w:sdtContent>
      </w:sdt>
      <w:r w:rsidR="00F73C72">
        <w:t> | </w:t>
      </w:r>
      <w:sdt>
        <w:sdtPr>
          <w:alias w:val="Email"/>
          <w:tag w:val=""/>
          <w:id w:val="-391963670"/>
          <w:placeholder>
            <w:docPart w:val="1B412D9D46734B9A84F971DC1E15BD6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66A4C">
            <w:t>bskakel.ptech@gmail.com</w:t>
          </w:r>
        </w:sdtContent>
      </w:sdt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Objective</w:t>
      </w:r>
    </w:p>
    <w:p w:rsidR="00A15169" w:rsidRDefault="00A15169" w:rsidP="003E0A9A">
      <w:pPr>
        <w:spacing w:after="0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With my knowledge of computer sci</w:t>
      </w:r>
      <w:r w:rsidR="003176C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ence and my experience educating young students. I hope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to give back to my community through employment as a student teacher at the Armory</w:t>
      </w:r>
      <w:r w:rsidR="003176C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Unity Center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.</w:t>
      </w:r>
    </w:p>
    <w:p w:rsidR="003E0A9A" w:rsidRPr="00A15169" w:rsidRDefault="003E0A9A" w:rsidP="003E0A9A">
      <w:pPr>
        <w:spacing w:after="0"/>
        <w:ind w:firstLine="720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Education</w:t>
      </w:r>
    </w:p>
    <w:p w:rsidR="00A15169" w:rsidRPr="00A15169" w:rsidRDefault="00A15169" w:rsidP="00A15169">
      <w:pPr>
        <w:spacing w:after="0"/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Newburgh Free Academy</w:t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="009A1622"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2014-present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Current Overall GPA 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99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Exploring Computer Science 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100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Tech Innovation 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100</w:t>
      </w:r>
    </w:p>
    <w:p w:rsidR="003E0A9A" w:rsidRDefault="00A15169" w:rsidP="00A15169">
      <w:pPr>
        <w:spacing w:after="0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AP Physics 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105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A15169" w:rsidRPr="00A15169" w:rsidRDefault="003E0A9A" w:rsidP="003E0A9A">
      <w:pPr>
        <w:spacing w:after="0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AP Exam</w:t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4</w:t>
      </w:r>
    </w:p>
    <w:p w:rsidR="00A15169" w:rsidRPr="00A15169" w:rsidRDefault="00A15169" w:rsidP="00A15169">
      <w:pPr>
        <w:spacing w:after="0"/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SUNY Orange</w:t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="003E0A9A"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2015-present</w:t>
      </w:r>
    </w:p>
    <w:p w:rsidR="00A15169" w:rsidRPr="00A15169" w:rsidRDefault="00A15169" w:rsidP="00A15169">
      <w:pPr>
        <w:spacing w:after="0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Current Overall GPA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4.0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College Algebra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College Trigonometry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CIT 112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Experience</w:t>
      </w:r>
    </w:p>
    <w:p w:rsidR="00A15169" w:rsidRPr="00262A40" w:rsidRDefault="00A15169" w:rsidP="00A15169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Robotics Club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  <w:r w:rsidR="00262A40" w:rsidRPr="00262A40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(2014-present)</w:t>
      </w:r>
    </w:p>
    <w:p w:rsidR="00A15169" w:rsidRPr="00A15169" w:rsidRDefault="00A15169" w:rsidP="00A15169">
      <w:pPr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I’m a founding membe</w:t>
      </w:r>
      <w:r w:rsidR="003176C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r and president of Excelsior’s R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obotics club.</w:t>
      </w:r>
    </w:p>
    <w:p w:rsidR="00A15169" w:rsidRPr="00A15169" w:rsidRDefault="00262A40" w:rsidP="009A1622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 organize</w:t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meetings and headed groups that designed and coded robots.</w:t>
      </w:r>
    </w:p>
    <w:p w:rsidR="00A15169" w:rsidRPr="009A1622" w:rsidRDefault="00A15169" w:rsidP="009A1622">
      <w:pPr>
        <w:pStyle w:val="ListParagraph"/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9A1622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 led the club through multiple competitions. Proving my drive and ability to deliver I led our team to win against teams with up to 20 years of experience more than us.</w:t>
      </w:r>
    </w:p>
    <w:p w:rsidR="00A15169" w:rsidRPr="00A15169" w:rsidRDefault="00262A40" w:rsidP="009A1622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 helped</w:t>
      </w:r>
      <w:bookmarkStart w:id="0" w:name="_GoBack"/>
      <w:bookmarkEnd w:id="0"/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organize multiple community outre</w:t>
      </w:r>
      <w:r w:rsidR="009A1622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ach events in which </w:t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young students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were inspired</w:t>
      </w:r>
      <w:r w:rsidR="009A1622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to realize the opportunities that knowledge of coding could bring. At the same </w:t>
      </w:r>
      <w:r w:rsidR="009A1622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time,</w:t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we showed that coding is a skill that anyone can learn not just a select few.</w:t>
      </w:r>
    </w:p>
    <w:p w:rsidR="00A15169" w:rsidRPr="009A1622" w:rsidRDefault="00A15169" w:rsidP="009A1622">
      <w:pPr>
        <w:pStyle w:val="ListParagraph"/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9A1622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Public Speaking-</w:t>
      </w:r>
    </w:p>
    <w:p w:rsidR="00A15169" w:rsidRPr="00A15169" w:rsidRDefault="00A15169" w:rsidP="009A1622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Newburgh Library Maker Faire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</w:p>
    <w:p w:rsidR="00A15169" w:rsidRPr="00A15169" w:rsidRDefault="00A15169" w:rsidP="009A1622">
      <w:pPr>
        <w:numPr>
          <w:ilvl w:val="1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Members of the Robotics club went to the Newburgh Library to teach and inspire kids about coding Arduinos and Android controlled robots. </w:t>
      </w:r>
    </w:p>
    <w:p w:rsidR="00A15169" w:rsidRPr="00A15169" w:rsidRDefault="00A15169" w:rsidP="009A1622">
      <w:pPr>
        <w:numPr>
          <w:ilvl w:val="1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 worked one on one with children as young as five to help them create circuits on the Arduino.</w:t>
      </w:r>
    </w:p>
    <w:p w:rsidR="00A15169" w:rsidRPr="00A15169" w:rsidRDefault="00A15169" w:rsidP="009A1622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Barnes and Noble Maker Faire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</w:p>
    <w:p w:rsidR="00A15169" w:rsidRPr="00A15169" w:rsidRDefault="00A15169" w:rsidP="009A1622">
      <w:pPr>
        <w:numPr>
          <w:ilvl w:val="1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Members of the Robotics club went to the Barnes and Noble to teach and inspire kids about Lego Mindstorms and Java Robotics.</w:t>
      </w:r>
    </w:p>
    <w:p w:rsidR="00A15169" w:rsidRPr="00A15169" w:rsidRDefault="00A15169" w:rsidP="009A1622">
      <w:pPr>
        <w:numPr>
          <w:ilvl w:val="1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I helped groups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of kids build and explore </w:t>
      </w:r>
      <w:r w:rsidR="003176C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different possibilities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with L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egos.</w:t>
      </w:r>
    </w:p>
    <w:p w:rsidR="00A15169" w:rsidRPr="00A15169" w:rsidRDefault="00A15169" w:rsidP="009A1622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Modern Day Slavery Awareness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</w:p>
    <w:p w:rsidR="00A15169" w:rsidRPr="00A15169" w:rsidRDefault="00A15169" w:rsidP="009A1622">
      <w:pPr>
        <w:numPr>
          <w:ilvl w:val="1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I helped plan and fundraise trips to nearby middle schools where we raised awareness about modern day slavery. </w:t>
      </w:r>
    </w:p>
    <w:p w:rsidR="00A15169" w:rsidRPr="00A15169" w:rsidRDefault="00A15169" w:rsidP="009A1622">
      <w:pPr>
        <w:numPr>
          <w:ilvl w:val="1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At the events I served as a facilitator that both cycled everyone through the various displays and answered any questions the students had.</w:t>
      </w:r>
    </w:p>
    <w:p w:rsidR="00A15169" w:rsidRPr="00971CE7" w:rsidRDefault="00A15169" w:rsidP="00971CE7">
      <w:pPr>
        <w:numPr>
          <w:ilvl w:val="1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At our in school event I helped to both create the displays and set up the event. I took the initiative to learn about each display so I could speak to all of them.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</w:p>
    <w:p w:rsidR="00A15169" w:rsidRPr="00A15169" w:rsidRDefault="00B44004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 xml:space="preserve">Computer </w:t>
      </w:r>
      <w:r w:rsidR="00A15169"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Skills and Awards</w:t>
      </w:r>
    </w:p>
    <w:p w:rsidR="00A15169" w:rsidRPr="003E0A9A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National Junior Honor Society (2013-2014)</w:t>
      </w:r>
    </w:p>
    <w:p w:rsidR="00A15169" w:rsidRPr="003E0A9A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Temple Hill Valedictorian (6/14)</w:t>
      </w:r>
    </w:p>
    <w:p w:rsidR="00A15169" w:rsidRPr="003E0A9A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National Science Honor Society Member (5/16</w:t>
      </w:r>
      <w:r w:rsidR="003176C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- present</w:t>
      </w: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)</w:t>
      </w:r>
    </w:p>
    <w:p w:rsidR="00A15169" w:rsidRPr="003E0A9A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Highest Achieving student in AP Physics (5/16)</w:t>
      </w:r>
    </w:p>
    <w:p w:rsidR="00A15169" w:rsidRPr="00971CE7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Proficient in HTML, Google Docs, Microsoft Office, Lego Mindstorms, Computer Hardware and Arduinos.</w:t>
      </w:r>
    </w:p>
    <w:p w:rsidR="00971CE7" w:rsidRPr="003E0A9A" w:rsidRDefault="00971CE7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Experience a</w:t>
      </w:r>
      <w:r w:rsidRPr="00971CE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ssisting younger students with disabilities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including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Asperger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, ADHD, and dyslexia</w:t>
      </w:r>
    </w:p>
    <w:sectPr w:rsidR="00971CE7" w:rsidRPr="003E0A9A" w:rsidSect="009A1622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989" w:rsidRDefault="00F50989">
      <w:r>
        <w:separator/>
      </w:r>
    </w:p>
    <w:p w:rsidR="00F50989" w:rsidRDefault="00F50989"/>
  </w:endnote>
  <w:endnote w:type="continuationSeparator" w:id="0">
    <w:p w:rsidR="00F50989" w:rsidRDefault="00F50989">
      <w:r>
        <w:continuationSeparator/>
      </w:r>
    </w:p>
    <w:p w:rsidR="00F50989" w:rsidRDefault="00F509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004" w:rsidRDefault="00B4400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989" w:rsidRDefault="00F50989">
      <w:r>
        <w:separator/>
      </w:r>
    </w:p>
    <w:p w:rsidR="00F50989" w:rsidRDefault="00F50989"/>
  </w:footnote>
  <w:footnote w:type="continuationSeparator" w:id="0">
    <w:p w:rsidR="00F50989" w:rsidRDefault="00F50989">
      <w:r>
        <w:continuationSeparator/>
      </w:r>
    </w:p>
    <w:p w:rsidR="00F50989" w:rsidRDefault="00F509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5FA6CE8"/>
    <w:multiLevelType w:val="multilevel"/>
    <w:tmpl w:val="747E775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645D"/>
    <w:multiLevelType w:val="hybridMultilevel"/>
    <w:tmpl w:val="1AEAE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2D3463"/>
    <w:multiLevelType w:val="multilevel"/>
    <w:tmpl w:val="06261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92571"/>
    <w:multiLevelType w:val="multilevel"/>
    <w:tmpl w:val="747E775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F2B3E"/>
    <w:multiLevelType w:val="multilevel"/>
    <w:tmpl w:val="AFBA1B2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155F"/>
    <w:multiLevelType w:val="multilevel"/>
    <w:tmpl w:val="7DC6870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044D3"/>
    <w:multiLevelType w:val="hybridMultilevel"/>
    <w:tmpl w:val="1FC4ED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4C"/>
    <w:rsid w:val="000477C2"/>
    <w:rsid w:val="00084CBC"/>
    <w:rsid w:val="00181E84"/>
    <w:rsid w:val="001E1B4E"/>
    <w:rsid w:val="00214C36"/>
    <w:rsid w:val="00262A40"/>
    <w:rsid w:val="003176C7"/>
    <w:rsid w:val="003E0A9A"/>
    <w:rsid w:val="00440596"/>
    <w:rsid w:val="00461A18"/>
    <w:rsid w:val="0050361F"/>
    <w:rsid w:val="005642F2"/>
    <w:rsid w:val="00971CE7"/>
    <w:rsid w:val="00986B87"/>
    <w:rsid w:val="009A1622"/>
    <w:rsid w:val="009B6E37"/>
    <w:rsid w:val="00A15169"/>
    <w:rsid w:val="00AA6A66"/>
    <w:rsid w:val="00B44004"/>
    <w:rsid w:val="00B87489"/>
    <w:rsid w:val="00B91CD4"/>
    <w:rsid w:val="00B92553"/>
    <w:rsid w:val="00BE3E98"/>
    <w:rsid w:val="00C66A4C"/>
    <w:rsid w:val="00E03BBE"/>
    <w:rsid w:val="00EA02A7"/>
    <w:rsid w:val="00EF6C47"/>
    <w:rsid w:val="00F50989"/>
    <w:rsid w:val="00F73C72"/>
    <w:rsid w:val="00F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2574"/>
  <w15:chartTrackingRefBased/>
  <w15:docId w15:val="{644FFB60-6483-46AF-B20E-C0F350B7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NormalWeb">
    <w:name w:val="Normal (Web)"/>
    <w:basedOn w:val="Normal"/>
    <w:uiPriority w:val="99"/>
    <w:semiHidden/>
    <w:unhideWhenUsed/>
    <w:rsid w:val="00A1516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A15169"/>
  </w:style>
  <w:style w:type="paragraph" w:styleId="ListParagraph">
    <w:name w:val="List Paragraph"/>
    <w:basedOn w:val="Normal"/>
    <w:uiPriority w:val="34"/>
    <w:unhideWhenUsed/>
    <w:qFormat/>
    <w:rsid w:val="009A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04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04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3271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2462745A834468BF4276DF1634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30D41-7F9B-4E6A-BB6F-E068FE8392FD}"/>
      </w:docPartPr>
      <w:docPartBody>
        <w:p w:rsidR="00FF2852" w:rsidRDefault="004542A7">
          <w:pPr>
            <w:pStyle w:val="B92462745A834468BF4276DF163459C1"/>
          </w:pPr>
          <w:r>
            <w:t>[Your Name]</w:t>
          </w:r>
        </w:p>
      </w:docPartBody>
    </w:docPart>
    <w:docPart>
      <w:docPartPr>
        <w:name w:val="9D0226EE01774ADF8045629C94D3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7FFAA-5712-4CF7-9656-DC1E0306D49B}"/>
      </w:docPartPr>
      <w:docPartBody>
        <w:p w:rsidR="00FF2852" w:rsidRDefault="004542A7">
          <w:pPr>
            <w:pStyle w:val="9D0226EE01774ADF8045629C94D348C3"/>
          </w:pPr>
          <w:r>
            <w:t>[Address, City, ST  ZIP Code]</w:t>
          </w:r>
        </w:p>
      </w:docPartBody>
    </w:docPart>
    <w:docPart>
      <w:docPartPr>
        <w:name w:val="F832B30E095A433DAA1EE3F46BA29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E8CD-9DC2-447A-AD9E-28CF0E76B41F}"/>
      </w:docPartPr>
      <w:docPartBody>
        <w:p w:rsidR="00FF2852" w:rsidRDefault="004542A7">
          <w:pPr>
            <w:pStyle w:val="F832B30E095A433DAA1EE3F46BA29B43"/>
          </w:pPr>
          <w:r>
            <w:t>[Telephone]</w:t>
          </w:r>
        </w:p>
      </w:docPartBody>
    </w:docPart>
    <w:docPart>
      <w:docPartPr>
        <w:name w:val="1B412D9D46734B9A84F971DC1E15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AB064-380C-43F0-8486-28F923B7A43A}"/>
      </w:docPartPr>
      <w:docPartBody>
        <w:p w:rsidR="00FF2852" w:rsidRDefault="004542A7">
          <w:pPr>
            <w:pStyle w:val="1B412D9D46734B9A84F971DC1E15BD65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A7"/>
    <w:rsid w:val="000F2C7D"/>
    <w:rsid w:val="004542A7"/>
    <w:rsid w:val="00565326"/>
    <w:rsid w:val="00751085"/>
    <w:rsid w:val="007701DD"/>
    <w:rsid w:val="00822D9B"/>
    <w:rsid w:val="00A30320"/>
    <w:rsid w:val="00E51DEF"/>
    <w:rsid w:val="00E70404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2462745A834468BF4276DF163459C1">
    <w:name w:val="B92462745A834468BF4276DF163459C1"/>
  </w:style>
  <w:style w:type="paragraph" w:customStyle="1" w:styleId="9D0226EE01774ADF8045629C94D348C3">
    <w:name w:val="9D0226EE01774ADF8045629C94D348C3"/>
  </w:style>
  <w:style w:type="paragraph" w:customStyle="1" w:styleId="F832B30E095A433DAA1EE3F46BA29B43">
    <w:name w:val="F832B30E095A433DAA1EE3F46BA29B43"/>
  </w:style>
  <w:style w:type="paragraph" w:customStyle="1" w:styleId="1B412D9D46734B9A84F971DC1E15BD65">
    <w:name w:val="1B412D9D46734B9A84F971DC1E15BD65"/>
  </w:style>
  <w:style w:type="paragraph" w:customStyle="1" w:styleId="36A19FC7F1114A17AB6F2B400899AADC">
    <w:name w:val="36A19FC7F1114A17AB6F2B400899AADC"/>
  </w:style>
  <w:style w:type="paragraph" w:customStyle="1" w:styleId="A7F6BA4C5884428C8B0A256A2F0DA0CD">
    <w:name w:val="A7F6BA4C5884428C8B0A256A2F0DA0CD"/>
  </w:style>
  <w:style w:type="paragraph" w:customStyle="1" w:styleId="26EF9103CD75409584872A0CF4A43554">
    <w:name w:val="26EF9103CD75409584872A0CF4A43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 Lakeview dr. Newburgh, NY 12550</CompanyAddress>
  <CompanyPhone>845-913-8369</CompanyPhone>
  <CompanyFax/>
  <CompanyEmail>bskakel.ptech@gmail.com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4F819-7A13-401C-AD00-B904DFE0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</Template>
  <TotalTime>2705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Brendin Skakel</dc:creator>
  <cp:keywords/>
  <cp:lastModifiedBy>Skakel, Brendin</cp:lastModifiedBy>
  <cp:revision>7</cp:revision>
  <cp:lastPrinted>2016-07-24T22:14:00Z</cp:lastPrinted>
  <dcterms:created xsi:type="dcterms:W3CDTF">2016-07-24T21:56:00Z</dcterms:created>
  <dcterms:modified xsi:type="dcterms:W3CDTF">2016-07-27T14:26:00Z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  <property fmtid="{D5CDD505-2E9C-101B-9397-08002B2CF9AE}" pid="3" name="_DocHome">
    <vt:i4>-2038232560</vt:i4>
  </property>
</Properties>
</file>